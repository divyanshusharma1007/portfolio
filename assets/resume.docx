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7B2DD8C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3B368D0" w14:textId="34E19882" w:rsidR="001B2ABD" w:rsidRDefault="001A605F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358FC93" wp14:editId="52791D39">
                  <wp:extent cx="1601945" cy="1908863"/>
                  <wp:effectExtent l="304800" t="304800" r="322580" b="3200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651" cy="1924003"/>
                          </a:xfrm>
                          <a:prstGeom prst="round2DiagRect">
                            <a:avLst>
                              <a:gd name="adj1" fmla="val 16667"/>
                              <a:gd name="adj2" fmla="val 0"/>
                            </a:avLst>
                          </a:prstGeom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254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4C8DBCA" w14:textId="1FC2DF24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8A4A142" w14:textId="4C8204A8" w:rsidR="001B2ABD" w:rsidRDefault="001212BA" w:rsidP="001B2ABD">
            <w:pPr>
              <w:pStyle w:val="Title"/>
            </w:pPr>
            <w:r>
              <w:t xml:space="preserve">Divyanshu Sharma </w:t>
            </w:r>
          </w:p>
          <w:p w14:paraId="5863BFDF" w14:textId="24D2C076" w:rsidR="001212BA" w:rsidRDefault="001212BA" w:rsidP="001212BA"/>
          <w:p w14:paraId="6ECB48C0" w14:textId="3B8DB79E" w:rsidR="001B2ABD" w:rsidRDefault="001C03CC" w:rsidP="001C03CC">
            <w:r>
              <w:rPr>
                <w:sz w:val="32"/>
                <w:szCs w:val="40"/>
              </w:rPr>
              <w:t xml:space="preserve">Web and native app developer </w:t>
            </w:r>
          </w:p>
        </w:tc>
      </w:tr>
      <w:tr w:rsidR="001B2ABD" w14:paraId="133461B0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C792A28EC14D4FA6AA91D2D2029880D9"/>
              </w:placeholder>
              <w:temporary/>
              <w:showingPlcHdr/>
              <w15:appearance w15:val="hidden"/>
            </w:sdtPr>
            <w:sdtContent>
              <w:p w14:paraId="73E9F7A2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1ADE70A" w14:textId="50C3086C" w:rsidR="00036450" w:rsidRDefault="00F77D39" w:rsidP="00036450">
            <w:pPr>
              <w:rPr>
                <w:sz w:val="22"/>
                <w:szCs w:val="28"/>
              </w:rPr>
            </w:pPr>
            <w:r w:rsidRPr="00F77D39">
              <w:rPr>
                <w:sz w:val="22"/>
                <w:szCs w:val="28"/>
              </w:rPr>
              <w:t xml:space="preserve">A motivated individual with in depth knowledge of languages and development </w:t>
            </w:r>
            <w:proofErr w:type="gramStart"/>
            <w:r w:rsidRPr="00F77D39">
              <w:rPr>
                <w:sz w:val="22"/>
                <w:szCs w:val="28"/>
              </w:rPr>
              <w:t>tools ,seeking</w:t>
            </w:r>
            <w:proofErr w:type="gramEnd"/>
            <w:r w:rsidRPr="00F77D39">
              <w:rPr>
                <w:sz w:val="22"/>
                <w:szCs w:val="28"/>
              </w:rPr>
              <w:t xml:space="preserve"> a position in a growth-</w:t>
            </w:r>
            <w:proofErr w:type="spellStart"/>
            <w:r w:rsidRPr="00F77D39">
              <w:rPr>
                <w:sz w:val="22"/>
                <w:szCs w:val="28"/>
              </w:rPr>
              <w:t>orieted</w:t>
            </w:r>
            <w:proofErr w:type="spellEnd"/>
            <w:r w:rsidRPr="00F77D39">
              <w:rPr>
                <w:sz w:val="22"/>
                <w:szCs w:val="28"/>
              </w:rPr>
              <w:t xml:space="preserve"> company where I can use my skills to the advantages of the company while having the scope to develop my own skills .</w:t>
            </w:r>
          </w:p>
          <w:p w14:paraId="6526E562" w14:textId="203ACBC0" w:rsidR="00F77D39" w:rsidRDefault="00F77D39" w:rsidP="00036450">
            <w:pPr>
              <w:rPr>
                <w:sz w:val="22"/>
                <w:szCs w:val="28"/>
              </w:rPr>
            </w:pPr>
          </w:p>
          <w:p w14:paraId="0AA754DA" w14:textId="77777777" w:rsidR="00F77D39" w:rsidRPr="00F77D39" w:rsidRDefault="00F77D39" w:rsidP="00036450">
            <w:pPr>
              <w:rPr>
                <w:sz w:val="22"/>
                <w:szCs w:val="28"/>
              </w:rPr>
            </w:pPr>
          </w:p>
          <w:sdt>
            <w:sdtPr>
              <w:id w:val="-1954003311"/>
              <w:placeholder>
                <w:docPart w:val="3ABDEF6CC8DE40B7B8D7DD4525E02DA4"/>
              </w:placeholder>
              <w:temporary/>
              <w:showingPlcHdr/>
              <w15:appearance w15:val="hidden"/>
            </w:sdtPr>
            <w:sdtContent>
              <w:p w14:paraId="07852D8C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rPr>
                <w:sz w:val="20"/>
                <w:szCs w:val="24"/>
              </w:rPr>
              <w:id w:val="1111563247"/>
              <w:placeholder>
                <w:docPart w:val="3F18C04967894498970C282B89CEEF0E"/>
              </w:placeholder>
              <w:temporary/>
              <w:showingPlcHdr/>
              <w15:appearance w15:val="hidden"/>
            </w:sdtPr>
            <w:sdtContent>
              <w:p w14:paraId="1B310F35" w14:textId="77777777" w:rsidR="004D3011" w:rsidRPr="00F77D39" w:rsidRDefault="004D3011" w:rsidP="004D3011">
                <w:pPr>
                  <w:rPr>
                    <w:sz w:val="20"/>
                    <w:szCs w:val="24"/>
                  </w:rPr>
                </w:pPr>
                <w:r w:rsidRPr="00F77D39">
                  <w:rPr>
                    <w:sz w:val="20"/>
                    <w:szCs w:val="24"/>
                  </w:rPr>
                  <w:t>PHONE:</w:t>
                </w:r>
              </w:p>
            </w:sdtContent>
          </w:sdt>
          <w:p w14:paraId="44212954" w14:textId="53E0CC83" w:rsidR="004D3011" w:rsidRPr="00F77D39" w:rsidRDefault="00413A5F" w:rsidP="004D3011">
            <w:pPr>
              <w:rPr>
                <w:sz w:val="20"/>
                <w:szCs w:val="24"/>
              </w:rPr>
            </w:pPr>
            <w:r w:rsidRPr="00F77D39">
              <w:rPr>
                <w:sz w:val="20"/>
                <w:szCs w:val="24"/>
              </w:rPr>
              <w:t>6261460741</w:t>
            </w:r>
          </w:p>
          <w:p w14:paraId="3ADCD93D" w14:textId="0DF8D0CD" w:rsidR="004D3011" w:rsidRPr="00F77D39" w:rsidRDefault="004D3011" w:rsidP="004D3011">
            <w:pPr>
              <w:rPr>
                <w:sz w:val="20"/>
                <w:szCs w:val="24"/>
              </w:rPr>
            </w:pPr>
          </w:p>
          <w:sdt>
            <w:sdtPr>
              <w:rPr>
                <w:sz w:val="20"/>
                <w:szCs w:val="24"/>
              </w:rPr>
              <w:id w:val="-240260293"/>
              <w:placeholder>
                <w:docPart w:val="CA26A6098A38459680C6C50237E0D8C3"/>
              </w:placeholder>
              <w:temporary/>
              <w:showingPlcHdr/>
              <w15:appearance w15:val="hidden"/>
            </w:sdtPr>
            <w:sdtContent>
              <w:p w14:paraId="4586D699" w14:textId="77777777" w:rsidR="004D3011" w:rsidRPr="00F77D39" w:rsidRDefault="004D3011" w:rsidP="004D3011">
                <w:pPr>
                  <w:rPr>
                    <w:sz w:val="20"/>
                    <w:szCs w:val="24"/>
                  </w:rPr>
                </w:pPr>
                <w:r w:rsidRPr="00F77D39">
                  <w:rPr>
                    <w:sz w:val="20"/>
                    <w:szCs w:val="24"/>
                  </w:rPr>
                  <w:t>EMAIL:</w:t>
                </w:r>
              </w:p>
            </w:sdtContent>
          </w:sdt>
          <w:p w14:paraId="60E37276" w14:textId="7E8F3472" w:rsidR="00036450" w:rsidRDefault="00000000" w:rsidP="004D3011">
            <w:pPr>
              <w:rPr>
                <w:rStyle w:val="Hyperlink"/>
                <w:sz w:val="20"/>
                <w:szCs w:val="24"/>
              </w:rPr>
            </w:pPr>
            <w:hyperlink r:id="rId8" w:history="1">
              <w:r w:rsidR="00F77D39" w:rsidRPr="00F178B2">
                <w:rPr>
                  <w:rStyle w:val="Hyperlink"/>
                  <w:sz w:val="20"/>
                  <w:szCs w:val="24"/>
                </w:rPr>
                <w:t>Skprogrammer1007@gmail.com</w:t>
              </w:r>
            </w:hyperlink>
          </w:p>
          <w:p w14:paraId="56DBEA8E" w14:textId="4DC22E37" w:rsidR="002E1EFB" w:rsidRPr="002E1EFB" w:rsidRDefault="002E1EFB" w:rsidP="004D3011">
            <w:pPr>
              <w:rPr>
                <w:rStyle w:val="Hyperlink"/>
                <w:b/>
                <w:bCs/>
                <w:color w:val="auto"/>
              </w:rPr>
            </w:pPr>
          </w:p>
          <w:p w14:paraId="26C03940" w14:textId="06714692" w:rsidR="00DB340D" w:rsidRPr="001C03CC" w:rsidRDefault="002E1EFB" w:rsidP="004D3011">
            <w:pPr>
              <w:rPr>
                <w:color w:val="B85A22" w:themeColor="accent2" w:themeShade="BF"/>
                <w:u w:val="single"/>
              </w:rPr>
            </w:pPr>
            <w:proofErr w:type="spellStart"/>
            <w:proofErr w:type="gramStart"/>
            <w:r w:rsidRPr="00DB340D">
              <w:rPr>
                <w:rStyle w:val="Hyperlink"/>
                <w:color w:val="auto"/>
              </w:rPr>
              <w:t>Github</w:t>
            </w:r>
            <w:proofErr w:type="spellEnd"/>
            <w:r w:rsidRPr="00DB340D">
              <w:rPr>
                <w:rStyle w:val="Hyperlink"/>
                <w:color w:val="auto"/>
              </w:rPr>
              <w:t xml:space="preserve"> </w:t>
            </w:r>
            <w:r>
              <w:rPr>
                <w:rStyle w:val="Hyperlink"/>
              </w:rPr>
              <w:t>:</w:t>
            </w:r>
            <w:proofErr w:type="gramEnd"/>
            <w:r>
              <w:rPr>
                <w:rStyle w:val="Hyperlink"/>
              </w:rPr>
              <w:t xml:space="preserve"> </w:t>
            </w:r>
            <w:hyperlink r:id="rId9" w:history="1">
              <w:r w:rsidR="00DB340D" w:rsidRPr="00602005">
                <w:rPr>
                  <w:rStyle w:val="Hyperlink"/>
                </w:rPr>
                <w:t>https://github.com/skprogrammer1007</w:t>
              </w:r>
            </w:hyperlink>
          </w:p>
          <w:p w14:paraId="27F9622E" w14:textId="7115D673" w:rsidR="00DB340D" w:rsidRDefault="00D2618E" w:rsidP="004D3011">
            <w:pPr>
              <w:rPr>
                <w:sz w:val="20"/>
                <w:szCs w:val="24"/>
              </w:rPr>
            </w:pPr>
            <w:proofErr w:type="spellStart"/>
            <w:proofErr w:type="gramStart"/>
            <w:r>
              <w:rPr>
                <w:sz w:val="20"/>
                <w:szCs w:val="24"/>
              </w:rPr>
              <w:t>L</w:t>
            </w:r>
            <w:r w:rsidR="00DB340D">
              <w:rPr>
                <w:sz w:val="20"/>
                <w:szCs w:val="24"/>
              </w:rPr>
              <w:t>inkd</w:t>
            </w:r>
            <w:r>
              <w:rPr>
                <w:sz w:val="20"/>
                <w:szCs w:val="24"/>
              </w:rPr>
              <w:t>in</w:t>
            </w:r>
            <w:proofErr w:type="spellEnd"/>
            <w:r>
              <w:rPr>
                <w:sz w:val="20"/>
                <w:szCs w:val="24"/>
              </w:rPr>
              <w:t xml:space="preserve"> :</w:t>
            </w:r>
            <w:proofErr w:type="gramEnd"/>
            <w:r>
              <w:rPr>
                <w:sz w:val="20"/>
                <w:szCs w:val="24"/>
              </w:rPr>
              <w:t xml:space="preserve"> </w:t>
            </w:r>
            <w:hyperlink r:id="rId10" w:history="1">
              <w:r w:rsidRPr="00170F3D">
                <w:rPr>
                  <w:rStyle w:val="Hyperlink"/>
                  <w:sz w:val="20"/>
                  <w:szCs w:val="24"/>
                </w:rPr>
                <w:t>https://www.linkedin.com/in/divyanshu-sharma-b75a73221</w:t>
              </w:r>
            </w:hyperlink>
          </w:p>
          <w:p w14:paraId="639FB60D" w14:textId="75C616BB" w:rsidR="00D2618E" w:rsidRDefault="00D2618E" w:rsidP="004D3011">
            <w:pPr>
              <w:rPr>
                <w:sz w:val="20"/>
                <w:szCs w:val="24"/>
              </w:rPr>
            </w:pPr>
            <w:proofErr w:type="gramStart"/>
            <w:r>
              <w:rPr>
                <w:sz w:val="20"/>
                <w:szCs w:val="24"/>
              </w:rPr>
              <w:t>Portfolio :</w:t>
            </w:r>
            <w:proofErr w:type="gramEnd"/>
            <w:r>
              <w:rPr>
                <w:sz w:val="20"/>
                <w:szCs w:val="24"/>
              </w:rPr>
              <w:t xml:space="preserve"> </w:t>
            </w:r>
            <w:hyperlink r:id="rId11" w:history="1">
              <w:r w:rsidR="001C03CC" w:rsidRPr="00170F3D">
                <w:rPr>
                  <w:rStyle w:val="Hyperlink"/>
                  <w:sz w:val="20"/>
                  <w:szCs w:val="24"/>
                </w:rPr>
                <w:t>https://skprogrammer1007.github.io/portfolio</w:t>
              </w:r>
            </w:hyperlink>
            <w:r w:rsidR="001C03CC">
              <w:rPr>
                <w:sz w:val="20"/>
                <w:szCs w:val="24"/>
              </w:rPr>
              <w:t xml:space="preserve"> </w:t>
            </w:r>
          </w:p>
          <w:p w14:paraId="29C1322C" w14:textId="77777777" w:rsidR="00F77D39" w:rsidRPr="00F77D39" w:rsidRDefault="00F77D39" w:rsidP="004D3011">
            <w:pPr>
              <w:rPr>
                <w:rStyle w:val="Hyperlink"/>
                <w:sz w:val="20"/>
                <w:szCs w:val="24"/>
              </w:rPr>
            </w:pPr>
          </w:p>
          <w:sdt>
            <w:sdtPr>
              <w:rPr>
                <w:color w:val="B85A22" w:themeColor="accent2" w:themeShade="BF"/>
                <w:u w:val="single"/>
              </w:rPr>
              <w:id w:val="-1444214663"/>
              <w:placeholder>
                <w:docPart w:val="FC60C05C1C554969BECB5EB85BADBBF7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14:paraId="0DF66456" w14:textId="014C40F6" w:rsidR="004D3011" w:rsidRDefault="00CB0055" w:rsidP="00824909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4073F369" w14:textId="12C97E43" w:rsidR="004D3011" w:rsidRDefault="00824909" w:rsidP="004D3011">
            <w:r>
              <w:t xml:space="preserve">Poetry </w:t>
            </w:r>
          </w:p>
          <w:p w14:paraId="3B4DD784" w14:textId="46F35939" w:rsidR="004D3011" w:rsidRDefault="00413A5F" w:rsidP="004D3011">
            <w:r>
              <w:t xml:space="preserve">Music </w:t>
            </w:r>
          </w:p>
          <w:p w14:paraId="09D0FF88" w14:textId="77777777" w:rsidR="004D3011" w:rsidRDefault="00413A5F" w:rsidP="004D3011">
            <w:r>
              <w:t xml:space="preserve">Gaming </w:t>
            </w:r>
          </w:p>
          <w:p w14:paraId="3451AAA9" w14:textId="73AE892A" w:rsidR="00F77D39" w:rsidRPr="004D3011" w:rsidRDefault="00F77D39" w:rsidP="004D3011"/>
        </w:tc>
        <w:tc>
          <w:tcPr>
            <w:tcW w:w="720" w:type="dxa"/>
          </w:tcPr>
          <w:p w14:paraId="3C0CE8B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BE3E63E07F054FB09101833768C64028"/>
              </w:placeholder>
              <w:temporary/>
              <w:showingPlcHdr/>
              <w15:appearance w15:val="hidden"/>
            </w:sdtPr>
            <w:sdtContent>
              <w:p w14:paraId="56488DB8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871B27F" w14:textId="1D7E1E96" w:rsidR="00036450" w:rsidRPr="00036450" w:rsidRDefault="001212BA" w:rsidP="00B359E4">
            <w:pPr>
              <w:pStyle w:val="Heading4"/>
            </w:pP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t xml:space="preserve"> from RGPV University  </w:t>
            </w:r>
          </w:p>
          <w:p w14:paraId="7CD98621" w14:textId="1E2484C6" w:rsidR="00036450" w:rsidRPr="00B359E4" w:rsidRDefault="001212BA" w:rsidP="00B359E4">
            <w:pPr>
              <w:pStyle w:val="Date"/>
            </w:pPr>
            <w:r>
              <w:t>2020</w:t>
            </w:r>
            <w:r w:rsidR="00036450" w:rsidRPr="00B359E4">
              <w:t xml:space="preserve"> - </w:t>
            </w:r>
            <w:r>
              <w:t>2024</w:t>
            </w:r>
          </w:p>
          <w:p w14:paraId="3FFB9194" w14:textId="5F26A007" w:rsidR="004D3011" w:rsidRDefault="001212BA" w:rsidP="00036450">
            <w:r>
              <w:t>8.57 CGPA</w:t>
            </w:r>
          </w:p>
          <w:sdt>
            <w:sdtPr>
              <w:id w:val="1001553383"/>
              <w:placeholder>
                <w:docPart w:val="3863E42DE655484CBA087FFB900A2663"/>
              </w:placeholder>
              <w:temporary/>
              <w:showingPlcHdr/>
              <w15:appearance w15:val="hidden"/>
            </w:sdtPr>
            <w:sdtContent>
              <w:p w14:paraId="0F5C479E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62341EE9" w14:textId="3E077A48" w:rsidR="00036450" w:rsidRDefault="001212BA" w:rsidP="00B359E4">
            <w:pPr>
              <w:pStyle w:val="Heading4"/>
              <w:rPr>
                <w:bCs/>
              </w:rPr>
            </w:pPr>
            <w:r>
              <w:t>EasyWay22</w:t>
            </w:r>
            <w:proofErr w:type="gramStart"/>
            <w:r w:rsidR="00036450">
              <w:t xml:space="preserve"> </w:t>
            </w:r>
            <w:r w:rsidR="00036450" w:rsidRPr="00036450">
              <w:t xml:space="preserve"> </w:t>
            </w:r>
            <w:r w:rsidR="005474FB">
              <w:t xml:space="preserve"> </w:t>
            </w:r>
            <w:r>
              <w:t>[</w:t>
            </w:r>
            <w:proofErr w:type="gramEnd"/>
            <w:r w:rsidR="009664ED">
              <w:t xml:space="preserve">Freelance web development </w:t>
            </w:r>
            <w:r>
              <w:t>]</w:t>
            </w:r>
          </w:p>
          <w:p w14:paraId="0492B86D" w14:textId="7356AEFF" w:rsidR="00036450" w:rsidRPr="00036450" w:rsidRDefault="001212BA" w:rsidP="00B359E4">
            <w:pPr>
              <w:pStyle w:val="Date"/>
            </w:pPr>
            <w:r>
              <w:t>[ 10/08/2022]</w:t>
            </w:r>
            <w:r w:rsidR="00036450" w:rsidRPr="00036450">
              <w:t>–</w:t>
            </w:r>
            <w:r>
              <w:t>Now</w:t>
            </w:r>
          </w:p>
          <w:p w14:paraId="0DA2ACEC" w14:textId="77777777" w:rsidR="009E4ED6" w:rsidRDefault="009E4ED6" w:rsidP="00036450"/>
          <w:p w14:paraId="0BB9D0AB" w14:textId="055A903D" w:rsidR="00036450" w:rsidRDefault="009E4ED6" w:rsidP="00036450">
            <w:r w:rsidRPr="009E4ED6">
              <w:rPr>
                <w:b/>
                <w:bCs/>
              </w:rPr>
              <w:t>[</w:t>
            </w:r>
            <w:r w:rsidR="005474FB">
              <w:t xml:space="preserve">This Project is a free lancing project in which I am </w:t>
            </w:r>
            <w:proofErr w:type="gramStart"/>
            <w:r w:rsidR="005474FB">
              <w:t xml:space="preserve">working </w:t>
            </w:r>
            <w:r>
              <w:t>]</w:t>
            </w:r>
            <w:proofErr w:type="gramEnd"/>
            <w:r w:rsidR="00036450" w:rsidRPr="00036450">
              <w:t xml:space="preserve"> </w:t>
            </w:r>
          </w:p>
          <w:p w14:paraId="7286E3E5" w14:textId="312543D8" w:rsidR="004D3011" w:rsidRDefault="004D3011" w:rsidP="00036450"/>
          <w:p w14:paraId="3BE1B5BD" w14:textId="07CDDC06" w:rsidR="004D3011" w:rsidRDefault="009E4ED6" w:rsidP="00B359E4">
            <w:pPr>
              <w:pStyle w:val="Heading4"/>
            </w:pPr>
            <w:proofErr w:type="spellStart"/>
            <w:proofErr w:type="gramStart"/>
            <w:r>
              <w:t>Skprogrammer</w:t>
            </w:r>
            <w:proofErr w:type="spellEnd"/>
            <w:r>
              <w:t xml:space="preserve">  [</w:t>
            </w:r>
            <w:proofErr w:type="gramEnd"/>
            <w:r>
              <w:t>web developer ]</w:t>
            </w:r>
          </w:p>
          <w:p w14:paraId="65CAD532" w14:textId="77777777" w:rsidR="009E4ED6" w:rsidRPr="009E4ED6" w:rsidRDefault="009E4ED6" w:rsidP="009E4ED6"/>
          <w:p w14:paraId="44F13624" w14:textId="6111721B" w:rsidR="004D3011" w:rsidRPr="004D3011" w:rsidRDefault="009E4ED6" w:rsidP="004D3011">
            <w:r>
              <w:t xml:space="preserve">[This is a project which I have create for the </w:t>
            </w:r>
            <w:proofErr w:type="spellStart"/>
            <w:proofErr w:type="gramStart"/>
            <w:r>
              <w:t>learing</w:t>
            </w:r>
            <w:proofErr w:type="spellEnd"/>
            <w:r>
              <w:t xml:space="preserve"> ]</w:t>
            </w:r>
            <w:proofErr w:type="gramEnd"/>
            <w:r w:rsidR="00036450" w:rsidRPr="004D3011">
              <w:t xml:space="preserve"> </w:t>
            </w:r>
          </w:p>
          <w:sdt>
            <w:sdtPr>
              <w:id w:val="1669594239"/>
              <w:placeholder>
                <w:docPart w:val="79CDF96C93DE49F392EAB543E20CF53F"/>
              </w:placeholder>
              <w:temporary/>
              <w:showingPlcHdr/>
              <w15:appearance w15:val="hidden"/>
            </w:sdtPr>
            <w:sdtContent>
              <w:p w14:paraId="61FFDA21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2F600F36" w14:textId="6938BCD3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2E664491" wp14:editId="1D390CB3">
                  <wp:extent cx="3975100" cy="30480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5B9452F6" w14:textId="434A6E4C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64113" w14:textId="77777777" w:rsidR="00B100C0" w:rsidRDefault="00B100C0" w:rsidP="000C45FF">
      <w:r>
        <w:separator/>
      </w:r>
    </w:p>
  </w:endnote>
  <w:endnote w:type="continuationSeparator" w:id="0">
    <w:p w14:paraId="2BF30629" w14:textId="77777777" w:rsidR="00B100C0" w:rsidRDefault="00B100C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2272B" w14:textId="77777777" w:rsidR="00B100C0" w:rsidRDefault="00B100C0" w:rsidP="000C45FF">
      <w:r>
        <w:separator/>
      </w:r>
    </w:p>
  </w:footnote>
  <w:footnote w:type="continuationSeparator" w:id="0">
    <w:p w14:paraId="4F39734B" w14:textId="77777777" w:rsidR="00B100C0" w:rsidRDefault="00B100C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B073A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F9A3582" wp14:editId="7A0380A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47678"/>
    <w:multiLevelType w:val="multilevel"/>
    <w:tmpl w:val="74649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9941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BA"/>
    <w:rsid w:val="0000714E"/>
    <w:rsid w:val="00036450"/>
    <w:rsid w:val="00094499"/>
    <w:rsid w:val="000C45FF"/>
    <w:rsid w:val="000E3FD1"/>
    <w:rsid w:val="00104EB0"/>
    <w:rsid w:val="00112054"/>
    <w:rsid w:val="001212BA"/>
    <w:rsid w:val="001317D8"/>
    <w:rsid w:val="001525E1"/>
    <w:rsid w:val="00180329"/>
    <w:rsid w:val="0019001F"/>
    <w:rsid w:val="001A605F"/>
    <w:rsid w:val="001A74A5"/>
    <w:rsid w:val="001B2ABD"/>
    <w:rsid w:val="001C03CC"/>
    <w:rsid w:val="001E0391"/>
    <w:rsid w:val="001E12F6"/>
    <w:rsid w:val="001E1759"/>
    <w:rsid w:val="001F1ECC"/>
    <w:rsid w:val="002400EB"/>
    <w:rsid w:val="00256CF7"/>
    <w:rsid w:val="00281FD5"/>
    <w:rsid w:val="002E1EFB"/>
    <w:rsid w:val="002F6217"/>
    <w:rsid w:val="0030481B"/>
    <w:rsid w:val="003156FC"/>
    <w:rsid w:val="003254B5"/>
    <w:rsid w:val="0037121F"/>
    <w:rsid w:val="003910D8"/>
    <w:rsid w:val="003A6B7D"/>
    <w:rsid w:val="003B06CA"/>
    <w:rsid w:val="004071FC"/>
    <w:rsid w:val="00413A5F"/>
    <w:rsid w:val="00445947"/>
    <w:rsid w:val="004813B3"/>
    <w:rsid w:val="00496591"/>
    <w:rsid w:val="004B3276"/>
    <w:rsid w:val="004C3E5A"/>
    <w:rsid w:val="004C63E4"/>
    <w:rsid w:val="004D3011"/>
    <w:rsid w:val="005262AC"/>
    <w:rsid w:val="005474FB"/>
    <w:rsid w:val="00560BF5"/>
    <w:rsid w:val="00586068"/>
    <w:rsid w:val="005E39D5"/>
    <w:rsid w:val="00600670"/>
    <w:rsid w:val="0062123A"/>
    <w:rsid w:val="00646E75"/>
    <w:rsid w:val="00665CAD"/>
    <w:rsid w:val="006771D0"/>
    <w:rsid w:val="0068184E"/>
    <w:rsid w:val="006D78CF"/>
    <w:rsid w:val="00715FCB"/>
    <w:rsid w:val="00743101"/>
    <w:rsid w:val="00751678"/>
    <w:rsid w:val="00764C9F"/>
    <w:rsid w:val="007775E1"/>
    <w:rsid w:val="007867A0"/>
    <w:rsid w:val="007927F5"/>
    <w:rsid w:val="00802CA0"/>
    <w:rsid w:val="00824909"/>
    <w:rsid w:val="009260CD"/>
    <w:rsid w:val="00940A66"/>
    <w:rsid w:val="00952C25"/>
    <w:rsid w:val="009664ED"/>
    <w:rsid w:val="009E4ED6"/>
    <w:rsid w:val="00A2118D"/>
    <w:rsid w:val="00AD0A50"/>
    <w:rsid w:val="00AD76E2"/>
    <w:rsid w:val="00B100C0"/>
    <w:rsid w:val="00B20152"/>
    <w:rsid w:val="00B359E4"/>
    <w:rsid w:val="00B57D98"/>
    <w:rsid w:val="00B70850"/>
    <w:rsid w:val="00C066B6"/>
    <w:rsid w:val="00C37BA1"/>
    <w:rsid w:val="00C4674C"/>
    <w:rsid w:val="00C47CEB"/>
    <w:rsid w:val="00C506CF"/>
    <w:rsid w:val="00C72BED"/>
    <w:rsid w:val="00C9578B"/>
    <w:rsid w:val="00CB0055"/>
    <w:rsid w:val="00D2522B"/>
    <w:rsid w:val="00D2618E"/>
    <w:rsid w:val="00D422DE"/>
    <w:rsid w:val="00D5459D"/>
    <w:rsid w:val="00DA1F4D"/>
    <w:rsid w:val="00DB340D"/>
    <w:rsid w:val="00DD172A"/>
    <w:rsid w:val="00E15F7B"/>
    <w:rsid w:val="00E25A26"/>
    <w:rsid w:val="00E4381A"/>
    <w:rsid w:val="00E55D74"/>
    <w:rsid w:val="00F60274"/>
    <w:rsid w:val="00F77D39"/>
    <w:rsid w:val="00F77FB9"/>
    <w:rsid w:val="00FA58D8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4A07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4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programmer1007@gmail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kprogrammer1007.github.io/portfolio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linkedin.com/in/divyanshu-sharma-b75a732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kprogrammer1007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vya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1274860821769473"/>
          <c:y val="4.7169811320754715E-3"/>
          <c:w val="0.68478843731977435"/>
          <c:h val="0.99170591294012778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Sheet1!$A$2:$A$15</c:f>
              <c:strCache>
                <c:ptCount val="14"/>
                <c:pt idx="0">
                  <c:v>React Js</c:v>
                </c:pt>
                <c:pt idx="1">
                  <c:v>Python</c:v>
                </c:pt>
                <c:pt idx="2">
                  <c:v>JavaScript</c:v>
                </c:pt>
                <c:pt idx="3">
                  <c:v>NextJs</c:v>
                </c:pt>
                <c:pt idx="4">
                  <c:v>React Native</c:v>
                </c:pt>
                <c:pt idx="5">
                  <c:v>monogdb</c:v>
                </c:pt>
                <c:pt idx="6">
                  <c:v>SQL</c:v>
                </c:pt>
                <c:pt idx="7">
                  <c:v>tailwind</c:v>
                </c:pt>
                <c:pt idx="8">
                  <c:v>BootStrap</c:v>
                </c:pt>
                <c:pt idx="9">
                  <c:v>React BootStrap</c:v>
                </c:pt>
                <c:pt idx="10">
                  <c:v>C++</c:v>
                </c:pt>
                <c:pt idx="11">
                  <c:v>JavaScript</c:v>
                </c:pt>
                <c:pt idx="12">
                  <c:v>node js</c:v>
                </c:pt>
                <c:pt idx="13">
                  <c:v>Django</c:v>
                </c:pt>
              </c:strCache>
            </c:str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0.7</c:v>
                </c:pt>
                <c:pt idx="1">
                  <c:v>0.6</c:v>
                </c:pt>
                <c:pt idx="2">
                  <c:v>0.8</c:v>
                </c:pt>
                <c:pt idx="3">
                  <c:v>0.8</c:v>
                </c:pt>
                <c:pt idx="4">
                  <c:v>0.5</c:v>
                </c:pt>
                <c:pt idx="5">
                  <c:v>0.65</c:v>
                </c:pt>
                <c:pt idx="6">
                  <c:v>0.4</c:v>
                </c:pt>
                <c:pt idx="7">
                  <c:v>0.9</c:v>
                </c:pt>
                <c:pt idx="8">
                  <c:v>0.8</c:v>
                </c:pt>
                <c:pt idx="9">
                  <c:v>0.7</c:v>
                </c:pt>
                <c:pt idx="10">
                  <c:v>0.6</c:v>
                </c:pt>
                <c:pt idx="11">
                  <c:v>0.3</c:v>
                </c:pt>
                <c:pt idx="12">
                  <c:v>0.6</c:v>
                </c:pt>
                <c:pt idx="13">
                  <c:v>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92A28EC14D4FA6AA91D2D202988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23F5E-294E-4AE3-92D5-E13CD9F5CE12}"/>
      </w:docPartPr>
      <w:docPartBody>
        <w:p w:rsidR="008D262E" w:rsidRDefault="00000000">
          <w:pPr>
            <w:pStyle w:val="C792A28EC14D4FA6AA91D2D2029880D9"/>
          </w:pPr>
          <w:r w:rsidRPr="00D5459D">
            <w:t>Profile</w:t>
          </w:r>
        </w:p>
      </w:docPartBody>
    </w:docPart>
    <w:docPart>
      <w:docPartPr>
        <w:name w:val="3ABDEF6CC8DE40B7B8D7DD4525E02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01EA1-125B-4C2A-8FAB-00B80E7CAE21}"/>
      </w:docPartPr>
      <w:docPartBody>
        <w:p w:rsidR="008D262E" w:rsidRDefault="00000000">
          <w:pPr>
            <w:pStyle w:val="3ABDEF6CC8DE40B7B8D7DD4525E02DA4"/>
          </w:pPr>
          <w:r w:rsidRPr="00CB0055">
            <w:t>Contact</w:t>
          </w:r>
        </w:p>
      </w:docPartBody>
    </w:docPart>
    <w:docPart>
      <w:docPartPr>
        <w:name w:val="3F18C04967894498970C282B89CEE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3AF35-9668-4D95-8857-4761EFDCFA53}"/>
      </w:docPartPr>
      <w:docPartBody>
        <w:p w:rsidR="008D262E" w:rsidRDefault="00000000">
          <w:pPr>
            <w:pStyle w:val="3F18C04967894498970C282B89CEEF0E"/>
          </w:pPr>
          <w:r w:rsidRPr="004D3011">
            <w:t>PHONE:</w:t>
          </w:r>
        </w:p>
      </w:docPartBody>
    </w:docPart>
    <w:docPart>
      <w:docPartPr>
        <w:name w:val="CA26A6098A38459680C6C50237E0D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7919B-F79D-4E1C-9369-F50B68090D94}"/>
      </w:docPartPr>
      <w:docPartBody>
        <w:p w:rsidR="008D262E" w:rsidRDefault="00000000">
          <w:pPr>
            <w:pStyle w:val="CA26A6098A38459680C6C50237E0D8C3"/>
          </w:pPr>
          <w:r w:rsidRPr="004D3011">
            <w:t>EMAIL:</w:t>
          </w:r>
        </w:p>
      </w:docPartBody>
    </w:docPart>
    <w:docPart>
      <w:docPartPr>
        <w:name w:val="FC60C05C1C554969BECB5EB85BADB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C5C67-3132-422D-8B39-3C4B7F9FFE1E}"/>
      </w:docPartPr>
      <w:docPartBody>
        <w:p w:rsidR="008D262E" w:rsidRDefault="00000000">
          <w:pPr>
            <w:pStyle w:val="FC60C05C1C554969BECB5EB85BADBBF7"/>
          </w:pPr>
          <w:r w:rsidRPr="00CB0055">
            <w:t>Hobbies</w:t>
          </w:r>
        </w:p>
      </w:docPartBody>
    </w:docPart>
    <w:docPart>
      <w:docPartPr>
        <w:name w:val="BE3E63E07F054FB09101833768C64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DB2F0-1D57-4E1D-B234-30AC9C249C91}"/>
      </w:docPartPr>
      <w:docPartBody>
        <w:p w:rsidR="008D262E" w:rsidRDefault="00000000">
          <w:pPr>
            <w:pStyle w:val="BE3E63E07F054FB09101833768C64028"/>
          </w:pPr>
          <w:r w:rsidRPr="00036450">
            <w:t>EDUCATION</w:t>
          </w:r>
        </w:p>
      </w:docPartBody>
    </w:docPart>
    <w:docPart>
      <w:docPartPr>
        <w:name w:val="3863E42DE655484CBA087FFB900A2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5FF41-72AD-47F2-ACE1-BF80D032E9F1}"/>
      </w:docPartPr>
      <w:docPartBody>
        <w:p w:rsidR="008D262E" w:rsidRDefault="00000000">
          <w:pPr>
            <w:pStyle w:val="3863E42DE655484CBA087FFB900A2663"/>
          </w:pPr>
          <w:r w:rsidRPr="00036450">
            <w:t>WORK EXPERIENCE</w:t>
          </w:r>
        </w:p>
      </w:docPartBody>
    </w:docPart>
    <w:docPart>
      <w:docPartPr>
        <w:name w:val="79CDF96C93DE49F392EAB543E20CF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52B42-B82E-41EB-B204-66687229A0EB}"/>
      </w:docPartPr>
      <w:docPartBody>
        <w:p w:rsidR="008D262E" w:rsidRDefault="00000000">
          <w:pPr>
            <w:pStyle w:val="79CDF96C93DE49F392EAB543E20CF53F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C6"/>
    <w:rsid w:val="002339E3"/>
    <w:rsid w:val="003F29E1"/>
    <w:rsid w:val="00454DC5"/>
    <w:rsid w:val="004556C6"/>
    <w:rsid w:val="00545237"/>
    <w:rsid w:val="008D262E"/>
    <w:rsid w:val="00AF41E6"/>
    <w:rsid w:val="00EA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92A28EC14D4FA6AA91D2D2029880D9">
    <w:name w:val="C792A28EC14D4FA6AA91D2D2029880D9"/>
  </w:style>
  <w:style w:type="paragraph" w:customStyle="1" w:styleId="3ABDEF6CC8DE40B7B8D7DD4525E02DA4">
    <w:name w:val="3ABDEF6CC8DE40B7B8D7DD4525E02DA4"/>
  </w:style>
  <w:style w:type="paragraph" w:customStyle="1" w:styleId="3F18C04967894498970C282B89CEEF0E">
    <w:name w:val="3F18C04967894498970C282B89CEEF0E"/>
  </w:style>
  <w:style w:type="paragraph" w:customStyle="1" w:styleId="CA26A6098A38459680C6C50237E0D8C3">
    <w:name w:val="CA26A6098A38459680C6C50237E0D8C3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C60C05C1C554969BECB5EB85BADBBF7">
    <w:name w:val="FC60C05C1C554969BECB5EB85BADBBF7"/>
  </w:style>
  <w:style w:type="paragraph" w:customStyle="1" w:styleId="BE3E63E07F054FB09101833768C64028">
    <w:name w:val="BE3E63E07F054FB09101833768C64028"/>
  </w:style>
  <w:style w:type="paragraph" w:customStyle="1" w:styleId="3863E42DE655484CBA087FFB900A2663">
    <w:name w:val="3863E42DE655484CBA087FFB900A2663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 w:bidi="ar-SA"/>
    </w:rPr>
  </w:style>
  <w:style w:type="paragraph" w:customStyle="1" w:styleId="79CDF96C93DE49F392EAB543E20CF53F">
    <w:name w:val="79CDF96C93DE49F392EAB543E20CF5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2022-08-22T16:56:00Z</dcterms:created>
  <dcterms:modified xsi:type="dcterms:W3CDTF">2022-09-15T13:11:00Z</dcterms:modified>
</cp:coreProperties>
</file>